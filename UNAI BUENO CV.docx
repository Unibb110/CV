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8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2892"/>
        <w:gridCol w:w="3275"/>
      </w:tblGrid>
      <w:tr w:rsidR="008A0E00" w:rsidRPr="00485AAE" w14:paraId="214D2B15" w14:textId="77777777" w:rsidTr="008A0E00">
        <w:trPr>
          <w:trHeight w:val="803"/>
        </w:trPr>
        <w:tc>
          <w:tcPr>
            <w:tcW w:w="8966" w:type="dxa"/>
            <w:gridSpan w:val="3"/>
            <w:tcBorders>
              <w:top w:val="single" w:sz="24" w:space="0" w:color="629DD1" w:themeColor="accent2"/>
              <w:left w:val="single" w:sz="24" w:space="0" w:color="629DD1" w:themeColor="accent2"/>
              <w:bottom w:val="single" w:sz="24" w:space="0" w:color="629DD1" w:themeColor="accent2"/>
              <w:right w:val="single" w:sz="24" w:space="0" w:color="629DD1" w:themeColor="accent2"/>
            </w:tcBorders>
            <w:shd w:val="clear" w:color="auto" w:fill="FFFFFF" w:themeFill="background1"/>
          </w:tcPr>
          <w:p w14:paraId="7999EE05" w14:textId="77777777" w:rsidR="008A0E00" w:rsidRPr="00485AAE" w:rsidRDefault="008A0E00" w:rsidP="008A0E00">
            <w:pPr>
              <w:pStyle w:val="Ttulo"/>
            </w:pPr>
            <w:r>
              <w:rPr>
                <w:lang w:bidi="es-ES"/>
              </w:rPr>
              <w:t>UNAI</w:t>
            </w:r>
            <w:r w:rsidRPr="00485AAE">
              <w:rPr>
                <w:lang w:bidi="es-ES"/>
              </w:rPr>
              <w:t xml:space="preserve"> </w:t>
            </w:r>
            <w:r>
              <w:t>BUENO BRAVO</w:t>
            </w:r>
          </w:p>
        </w:tc>
      </w:tr>
      <w:tr w:rsidR="008A0E00" w:rsidRPr="00485AAE" w14:paraId="57CAE82F" w14:textId="77777777" w:rsidTr="008A0E00">
        <w:trPr>
          <w:trHeight w:val="735"/>
        </w:trPr>
        <w:tc>
          <w:tcPr>
            <w:tcW w:w="2799" w:type="dxa"/>
            <w:tcBorders>
              <w:top w:val="single" w:sz="24" w:space="0" w:color="629DD1" w:themeColor="accent2"/>
            </w:tcBorders>
            <w:vAlign w:val="center"/>
          </w:tcPr>
          <w:p w14:paraId="287A8272" w14:textId="77777777" w:rsidR="008A0E00" w:rsidRPr="00485AAE" w:rsidRDefault="008A0E00" w:rsidP="004E6449">
            <w:pPr>
              <w:tabs>
                <w:tab w:val="left" w:pos="1935"/>
                <w:tab w:val="left" w:pos="2275"/>
              </w:tabs>
              <w:jc w:val="center"/>
            </w:pPr>
            <w:r>
              <w:t>ABRERA, 08630</w:t>
            </w:r>
          </w:p>
        </w:tc>
        <w:tc>
          <w:tcPr>
            <w:tcW w:w="2892" w:type="dxa"/>
            <w:tcBorders>
              <w:top w:val="single" w:sz="24" w:space="0" w:color="629DD1" w:themeColor="accent2"/>
            </w:tcBorders>
            <w:vAlign w:val="center"/>
          </w:tcPr>
          <w:p w14:paraId="7EEB23A1" w14:textId="1464C4FE" w:rsidR="00837BCF" w:rsidRPr="00485AAE" w:rsidRDefault="008A0E00" w:rsidP="004E6449">
            <w:pPr>
              <w:jc w:val="center"/>
            </w:pPr>
            <w:r>
              <w:t>+34 688 71 0563</w:t>
            </w:r>
          </w:p>
        </w:tc>
        <w:tc>
          <w:tcPr>
            <w:tcW w:w="3275" w:type="dxa"/>
            <w:tcBorders>
              <w:top w:val="single" w:sz="24" w:space="0" w:color="629DD1" w:themeColor="accent2"/>
            </w:tcBorders>
            <w:vAlign w:val="center"/>
          </w:tcPr>
          <w:p w14:paraId="1DC2DDFD" w14:textId="668B52E8" w:rsidR="008A0E00" w:rsidRPr="00485AAE" w:rsidRDefault="00A46289" w:rsidP="008A0E00">
            <w:pPr>
              <w:jc w:val="center"/>
            </w:pPr>
            <w:hyperlink r:id="rId10" w:history="1">
              <w:r w:rsidR="00837BCF" w:rsidRPr="00EC43E8">
                <w:rPr>
                  <w:rStyle w:val="Hipervnculo"/>
                  <w:lang w:bidi="es-ES"/>
                </w:rPr>
                <w:t>unaibuenobravo@gmail.com</w:t>
              </w:r>
            </w:hyperlink>
            <w:r w:rsidR="008A0E00" w:rsidRPr="00485AAE">
              <w:rPr>
                <w:lang w:bidi="es-ES"/>
              </w:rPr>
              <w:t xml:space="preserve"> </w:t>
            </w:r>
          </w:p>
        </w:tc>
      </w:tr>
      <w:tr w:rsidR="008A0E00" w:rsidRPr="00485AAE" w14:paraId="54A06B61" w14:textId="77777777" w:rsidTr="008A0E00">
        <w:trPr>
          <w:trHeight w:val="210"/>
        </w:trPr>
        <w:tc>
          <w:tcPr>
            <w:tcW w:w="2799" w:type="dxa"/>
            <w:tcBorders>
              <w:bottom w:val="single" w:sz="18" w:space="0" w:color="629DD1" w:themeColor="accent2"/>
            </w:tcBorders>
          </w:tcPr>
          <w:p w14:paraId="1E3A3289" w14:textId="77777777" w:rsidR="008A0E00" w:rsidRPr="00485AAE" w:rsidRDefault="008A0E00" w:rsidP="008A0E00"/>
        </w:tc>
        <w:tc>
          <w:tcPr>
            <w:tcW w:w="2892" w:type="dxa"/>
            <w:vMerge w:val="restart"/>
            <w:shd w:val="clear" w:color="auto" w:fill="4A66AC" w:themeFill="accent1"/>
            <w:vAlign w:val="center"/>
          </w:tcPr>
          <w:p w14:paraId="39B174FB" w14:textId="77777777" w:rsidR="008A0E00" w:rsidRPr="00485AAE" w:rsidRDefault="008A0E00" w:rsidP="008A0E00">
            <w:pPr>
              <w:pStyle w:val="Ttulo1"/>
            </w:pPr>
            <w:r>
              <w:t>PRESENTACIÓN</w:t>
            </w:r>
          </w:p>
        </w:tc>
        <w:tc>
          <w:tcPr>
            <w:tcW w:w="3275" w:type="dxa"/>
            <w:tcBorders>
              <w:bottom w:val="single" w:sz="18" w:space="0" w:color="629DD1" w:themeColor="accent2"/>
            </w:tcBorders>
          </w:tcPr>
          <w:p w14:paraId="67E19866" w14:textId="77777777" w:rsidR="008A0E00" w:rsidRPr="00485AAE" w:rsidRDefault="008A0E00" w:rsidP="008A0E00"/>
        </w:tc>
      </w:tr>
      <w:tr w:rsidR="008A0E00" w:rsidRPr="00485AAE" w14:paraId="3529BBD6" w14:textId="77777777" w:rsidTr="008A0E00">
        <w:trPr>
          <w:trHeight w:val="210"/>
        </w:trPr>
        <w:tc>
          <w:tcPr>
            <w:tcW w:w="2799" w:type="dxa"/>
            <w:tcBorders>
              <w:top w:val="single" w:sz="18" w:space="0" w:color="629DD1" w:themeColor="accent2"/>
            </w:tcBorders>
          </w:tcPr>
          <w:p w14:paraId="2944386A" w14:textId="77777777" w:rsidR="008A0E00" w:rsidRPr="00485AAE" w:rsidRDefault="008A0E00" w:rsidP="008A0E00"/>
        </w:tc>
        <w:tc>
          <w:tcPr>
            <w:tcW w:w="2892" w:type="dxa"/>
            <w:vMerge/>
            <w:shd w:val="clear" w:color="auto" w:fill="4A66AC" w:themeFill="accent1"/>
            <w:vAlign w:val="center"/>
          </w:tcPr>
          <w:p w14:paraId="3934FB9F" w14:textId="77777777" w:rsidR="008A0E00" w:rsidRPr="00485AAE" w:rsidRDefault="008A0E00" w:rsidP="008A0E00">
            <w:pPr>
              <w:pStyle w:val="Ttulo1"/>
            </w:pPr>
          </w:p>
        </w:tc>
        <w:tc>
          <w:tcPr>
            <w:tcW w:w="3275" w:type="dxa"/>
            <w:tcBorders>
              <w:top w:val="single" w:sz="18" w:space="0" w:color="629DD1" w:themeColor="accent2"/>
            </w:tcBorders>
          </w:tcPr>
          <w:p w14:paraId="40A5D6AF" w14:textId="77777777" w:rsidR="008A0E00" w:rsidRPr="00485AAE" w:rsidRDefault="008A0E00" w:rsidP="008A0E00">
            <w:pPr>
              <w:rPr>
                <w:noProof/>
              </w:rPr>
            </w:pPr>
          </w:p>
        </w:tc>
      </w:tr>
      <w:tr w:rsidR="008A0E00" w:rsidRPr="00485AAE" w14:paraId="3807A1F8" w14:textId="77777777" w:rsidTr="008A0E00">
        <w:trPr>
          <w:trHeight w:val="1440"/>
        </w:trPr>
        <w:tc>
          <w:tcPr>
            <w:tcW w:w="8966" w:type="dxa"/>
            <w:gridSpan w:val="3"/>
            <w:vAlign w:val="center"/>
          </w:tcPr>
          <w:p w14:paraId="1D17C66E" w14:textId="7F834E70" w:rsidR="008A0E00" w:rsidRDefault="004E6449" w:rsidP="008A0E00">
            <w:pPr>
              <w:pStyle w:val="Text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05C0BEC" wp14:editId="444E35AB">
                  <wp:simplePos x="0" y="0"/>
                  <wp:positionH relativeFrom="column">
                    <wp:posOffset>-1759585</wp:posOffset>
                  </wp:positionH>
                  <wp:positionV relativeFrom="paragraph">
                    <wp:posOffset>211455</wp:posOffset>
                  </wp:positionV>
                  <wp:extent cx="1858645" cy="1424940"/>
                  <wp:effectExtent l="7303" t="0" r="0" b="0"/>
                  <wp:wrapSquare wrapText="bothSides"/>
                  <wp:docPr id="2" name="Imagen 2" descr="Foto montaje de un hombre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Foto montaje de un hombre&#10;&#10;Descripción generada automáticamente con confianza baj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858645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241A97" w14:textId="2CEFA708" w:rsidR="008A0E00" w:rsidRDefault="008A0E00" w:rsidP="008A0E00">
            <w:pPr>
              <w:pStyle w:val="Texto"/>
            </w:pPr>
            <w:r>
              <w:t>Soy Unai Bueno Bravo</w:t>
            </w:r>
            <w:r w:rsidR="00837BCF">
              <w:t xml:space="preserve"> </w:t>
            </w:r>
            <w:r>
              <w:t>y tengo dieciocho años</w:t>
            </w:r>
            <w:r w:rsidR="00837BCF">
              <w:t>. Me</w:t>
            </w:r>
            <w:r>
              <w:t xml:space="preserve"> encuentro estudiando</w:t>
            </w:r>
            <w:r w:rsidR="00837BCF">
              <w:t xml:space="preserve"> Sistemas microinformáticos y redes,</w:t>
            </w:r>
            <w:r>
              <w:t xml:space="preserve"> estoy en busca de un</w:t>
            </w:r>
            <w:r w:rsidR="00837BCF">
              <w:t>as</w:t>
            </w:r>
            <w:r>
              <w:t xml:space="preserve"> </w:t>
            </w:r>
            <w:r w:rsidR="00837BCF">
              <w:t>prácticas</w:t>
            </w:r>
            <w:r>
              <w:t xml:space="preserve"> que me pueda compaginar con los mismos. Me considero una persona con muchas ganas de trabajar, con ganas de crecer, aprender, coger experiencia y trabajar. Me encanta hacer deporte, y toda clase de actividades con amigos.  </w:t>
            </w:r>
          </w:p>
          <w:p w14:paraId="7AA8A730" w14:textId="77777777" w:rsidR="004E6449" w:rsidRPr="004E6449" w:rsidRDefault="004E6449" w:rsidP="004E6449"/>
          <w:p w14:paraId="1E738434" w14:textId="29FCCB19" w:rsidR="008A0E00" w:rsidRDefault="008A0E00" w:rsidP="008A0E00">
            <w:pPr>
              <w:pStyle w:val="Texto"/>
            </w:pPr>
            <w:r>
              <w:t xml:space="preserve">Soy una persona amable, cordial y respetuosa. Me gusta trabajar en equipo y conseguir los objetivos que se propongan.  </w:t>
            </w:r>
          </w:p>
          <w:p w14:paraId="620840FE" w14:textId="77777777" w:rsidR="004E6449" w:rsidRPr="004E6449" w:rsidRDefault="004E6449" w:rsidP="004E6449"/>
          <w:p w14:paraId="681CE846" w14:textId="50A37643" w:rsidR="004E6449" w:rsidRPr="004E6449" w:rsidRDefault="004E6449" w:rsidP="004E6449">
            <w:pPr>
              <w:pStyle w:val="Texto"/>
              <w:rPr>
                <w:b/>
                <w:bCs/>
                <w:i/>
                <w:iCs/>
              </w:rPr>
            </w:pPr>
            <w:proofErr w:type="spellStart"/>
            <w:r w:rsidRPr="004E6449">
              <w:rPr>
                <w:b/>
                <w:bCs/>
                <w:i/>
                <w:iCs/>
              </w:rPr>
              <w:t>Linkedin</w:t>
            </w:r>
            <w:proofErr w:type="spellEnd"/>
            <w:r w:rsidRPr="004E6449">
              <w:rPr>
                <w:b/>
                <w:bCs/>
                <w:i/>
                <w:iCs/>
              </w:rPr>
              <w:t>: Unai Bueno</w:t>
            </w:r>
          </w:p>
        </w:tc>
      </w:tr>
      <w:tr w:rsidR="008A0E00" w:rsidRPr="00485AAE" w14:paraId="49A87C84" w14:textId="77777777" w:rsidTr="008A0E00">
        <w:trPr>
          <w:trHeight w:val="220"/>
        </w:trPr>
        <w:tc>
          <w:tcPr>
            <w:tcW w:w="2799" w:type="dxa"/>
            <w:vMerge w:val="restart"/>
            <w:shd w:val="clear" w:color="auto" w:fill="F2F2F2" w:themeFill="background1" w:themeFillShade="F2"/>
            <w:vAlign w:val="center"/>
          </w:tcPr>
          <w:p w14:paraId="23C86F1E" w14:textId="77777777" w:rsidR="008A0E00" w:rsidRPr="00485AAE" w:rsidRDefault="00A46289" w:rsidP="008A0E00">
            <w:pPr>
              <w:pStyle w:val="Ttulo2"/>
            </w:pPr>
            <w:sdt>
              <w:sdtPr>
                <w:id w:val="-1907296240"/>
                <w:placeholder>
                  <w:docPart w:val="DE4F98706621413DA951B7B9AA26422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A0E00" w:rsidRPr="00485AAE">
                  <w:rPr>
                    <w:lang w:bidi="es-ES"/>
                  </w:rPr>
                  <w:t>FORMACIÓN</w:t>
                </w:r>
              </w:sdtContent>
            </w:sdt>
            <w:r w:rsidR="008A0E00" w:rsidRPr="00485AAE">
              <w:rPr>
                <w:lang w:bidi="es-ES"/>
              </w:rPr>
              <w:t xml:space="preserve"> </w:t>
            </w:r>
            <w:sdt>
              <w:sdtPr>
                <w:rPr>
                  <w:rStyle w:val="Resaltar"/>
                </w:rPr>
                <w:id w:val="-908075200"/>
                <w:placeholder>
                  <w:docPart w:val="DC35E5BD35994B0BB7AE377FDAEA5098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Resaltar"/>
                </w:rPr>
              </w:sdtEndPr>
              <w:sdtContent>
                <w:r w:rsidR="008A0E00" w:rsidRPr="00485AAE">
                  <w:rPr>
                    <w:rStyle w:val="Resaltar"/>
                    <w:lang w:bidi="es-ES"/>
                  </w:rPr>
                  <w:t>—</w:t>
                </w:r>
              </w:sdtContent>
            </w:sdt>
          </w:p>
        </w:tc>
        <w:tc>
          <w:tcPr>
            <w:tcW w:w="2892" w:type="dxa"/>
            <w:vMerge w:val="restart"/>
            <w:shd w:val="clear" w:color="auto" w:fill="4A66AC" w:themeFill="accent1"/>
            <w:vAlign w:val="center"/>
          </w:tcPr>
          <w:p w14:paraId="5B5B873F" w14:textId="77777777" w:rsidR="008A0E00" w:rsidRPr="00485AAE" w:rsidRDefault="00A46289" w:rsidP="008A0E00">
            <w:pPr>
              <w:pStyle w:val="Ttulo1"/>
            </w:pPr>
            <w:sdt>
              <w:sdtPr>
                <w:id w:val="-1748876717"/>
                <w:placeholder>
                  <w:docPart w:val="83D7FC2ACA654EB5A7CC490E1F704B2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A0E00" w:rsidRPr="00485AAE">
                  <w:rPr>
                    <w:lang w:bidi="es-ES"/>
                  </w:rPr>
                  <w:t>EXPERIENCIA</w:t>
                </w:r>
              </w:sdtContent>
            </w:sdt>
          </w:p>
        </w:tc>
        <w:tc>
          <w:tcPr>
            <w:tcW w:w="3275" w:type="dxa"/>
            <w:tcBorders>
              <w:bottom w:val="single" w:sz="18" w:space="0" w:color="629DD1" w:themeColor="accent2"/>
            </w:tcBorders>
          </w:tcPr>
          <w:p w14:paraId="61606250" w14:textId="77777777" w:rsidR="008A0E00" w:rsidRPr="00485AAE" w:rsidRDefault="008A0E00" w:rsidP="008A0E00"/>
        </w:tc>
      </w:tr>
      <w:tr w:rsidR="008A0E00" w:rsidRPr="00485AAE" w14:paraId="4407D27B" w14:textId="77777777" w:rsidTr="002E603D">
        <w:trPr>
          <w:trHeight w:val="601"/>
        </w:trPr>
        <w:tc>
          <w:tcPr>
            <w:tcW w:w="2799" w:type="dxa"/>
            <w:vMerge/>
            <w:shd w:val="clear" w:color="auto" w:fill="F2F2F2" w:themeFill="background1" w:themeFillShade="F2"/>
            <w:vAlign w:val="center"/>
          </w:tcPr>
          <w:p w14:paraId="5FBDAB8B" w14:textId="77777777" w:rsidR="008A0E00" w:rsidRPr="00485AAE" w:rsidRDefault="008A0E00" w:rsidP="008A0E00">
            <w:pPr>
              <w:pStyle w:val="Ttulo2"/>
            </w:pPr>
          </w:p>
        </w:tc>
        <w:tc>
          <w:tcPr>
            <w:tcW w:w="2892" w:type="dxa"/>
            <w:vMerge/>
            <w:shd w:val="clear" w:color="auto" w:fill="4A66AC" w:themeFill="accent1"/>
            <w:vAlign w:val="center"/>
          </w:tcPr>
          <w:p w14:paraId="0A6ADA4D" w14:textId="77777777" w:rsidR="008A0E00" w:rsidRPr="00485AAE" w:rsidRDefault="008A0E00" w:rsidP="008A0E00">
            <w:pPr>
              <w:pStyle w:val="Ttulo1"/>
            </w:pPr>
          </w:p>
        </w:tc>
        <w:tc>
          <w:tcPr>
            <w:tcW w:w="3275" w:type="dxa"/>
          </w:tcPr>
          <w:p w14:paraId="4045778A" w14:textId="77777777" w:rsidR="008A0E00" w:rsidRPr="00485AAE" w:rsidRDefault="008A0E00" w:rsidP="008A0E00"/>
        </w:tc>
      </w:tr>
      <w:tr w:rsidR="008A0E00" w:rsidRPr="00485AAE" w14:paraId="1F35A5C8" w14:textId="77777777" w:rsidTr="008A0E00">
        <w:trPr>
          <w:trHeight w:val="3600"/>
        </w:trPr>
        <w:tc>
          <w:tcPr>
            <w:tcW w:w="2799" w:type="dxa"/>
            <w:shd w:val="clear" w:color="auto" w:fill="F2F2F2" w:themeFill="background1" w:themeFillShade="F2"/>
          </w:tcPr>
          <w:p w14:paraId="7B22A15B" w14:textId="77777777" w:rsidR="008A0E00" w:rsidRDefault="008A0E00" w:rsidP="008A0E00">
            <w:r>
              <w:t>SMX1</w:t>
            </w:r>
          </w:p>
          <w:p w14:paraId="7A9516BE" w14:textId="77777777" w:rsidR="008A0E00" w:rsidRDefault="008A0E00" w:rsidP="008A0E00">
            <w:pPr>
              <w:pStyle w:val="Texto"/>
            </w:pPr>
            <w:r>
              <w:t xml:space="preserve">Cursando </w:t>
            </w:r>
          </w:p>
          <w:p w14:paraId="44966C70" w14:textId="77777777" w:rsidR="008A0E00" w:rsidRPr="00280C26" w:rsidRDefault="008A0E00" w:rsidP="008A0E00">
            <w:pPr>
              <w:pStyle w:val="Texto"/>
            </w:pPr>
            <w:r>
              <w:t>IFP, Hospitalet</w:t>
            </w:r>
          </w:p>
          <w:p w14:paraId="553FF993" w14:textId="77777777" w:rsidR="008A0E00" w:rsidRDefault="008A0E00" w:rsidP="008A0E00">
            <w:r>
              <w:t>CURSO BIOINFORMÁTICA (30h)</w:t>
            </w:r>
          </w:p>
          <w:p w14:paraId="1256568B" w14:textId="77777777" w:rsidR="008A0E00" w:rsidRPr="00280C26" w:rsidRDefault="008A0E00" w:rsidP="008A0E00">
            <w:pPr>
              <w:pStyle w:val="Texto"/>
            </w:pPr>
            <w:r>
              <w:t>Campus del mar, BCN</w:t>
            </w:r>
          </w:p>
          <w:p w14:paraId="1542D9AE" w14:textId="77777777" w:rsidR="008A0E00" w:rsidRPr="00734D01" w:rsidRDefault="008A0E00" w:rsidP="008A0E00"/>
        </w:tc>
        <w:tc>
          <w:tcPr>
            <w:tcW w:w="6167" w:type="dxa"/>
            <w:gridSpan w:val="2"/>
            <w:vAlign w:val="center"/>
          </w:tcPr>
          <w:p w14:paraId="40A5B11E" w14:textId="77777777" w:rsidR="008A0E00" w:rsidRPr="00485AAE" w:rsidRDefault="008A0E00" w:rsidP="008A0E00">
            <w:pPr>
              <w:pStyle w:val="Textopequeo"/>
            </w:pPr>
            <w:r>
              <w:t xml:space="preserve">Marzo 2022 – </w:t>
            </w:r>
            <w:proofErr w:type="gramStart"/>
            <w:r>
              <w:t>Agosto</w:t>
            </w:r>
            <w:proofErr w:type="gramEnd"/>
            <w:r>
              <w:t xml:space="preserve"> 2022</w:t>
            </w:r>
          </w:p>
          <w:p w14:paraId="2F889BA0" w14:textId="77777777" w:rsidR="008A0E00" w:rsidRPr="00485AAE" w:rsidRDefault="008A0E00" w:rsidP="008A0E00">
            <w:pPr>
              <w:pStyle w:val="Texto"/>
            </w:pPr>
            <w:r>
              <w:rPr>
                <w:lang w:bidi="es-ES"/>
              </w:rPr>
              <w:t>Limpieza del local, manejo stock, trato directo con el cliente, cobros, realización de los pedidos</w:t>
            </w:r>
            <w:r w:rsidRPr="00485AAE">
              <w:rPr>
                <w:color w:val="BE9268"/>
                <w:lang w:bidi="es-ES"/>
              </w:rPr>
              <w:t xml:space="preserve"> • </w:t>
            </w:r>
            <w:r>
              <w:t>Ayudante de cocina / Dependiente</w:t>
            </w:r>
            <w:r w:rsidRPr="00485AAE">
              <w:rPr>
                <w:color w:val="BE9268"/>
                <w:lang w:bidi="es-ES"/>
              </w:rPr>
              <w:t xml:space="preserve"> • </w:t>
            </w:r>
            <w:r>
              <w:t xml:space="preserve">Oahu </w:t>
            </w:r>
            <w:proofErr w:type="spellStart"/>
            <w:r>
              <w:t>Pokebowl</w:t>
            </w:r>
            <w:proofErr w:type="spellEnd"/>
          </w:p>
          <w:p w14:paraId="26C706CB" w14:textId="77777777" w:rsidR="008A0E00" w:rsidRPr="00485AAE" w:rsidRDefault="008A0E00" w:rsidP="008A0E00">
            <w:pPr>
              <w:pStyle w:val="Texto"/>
              <w:rPr>
                <w:sz w:val="21"/>
              </w:rPr>
            </w:pPr>
            <w:r w:rsidRPr="00485AAE">
              <w:rPr>
                <w:sz w:val="21"/>
                <w:lang w:bidi="es-ES"/>
              </w:rPr>
              <w:t xml:space="preserve"> </w:t>
            </w:r>
          </w:p>
          <w:p w14:paraId="3C5C6008" w14:textId="77777777" w:rsidR="008A0E00" w:rsidRPr="00485AAE" w:rsidRDefault="008A0E00" w:rsidP="008A0E00">
            <w:pPr>
              <w:pStyle w:val="Textopequeo"/>
            </w:pPr>
            <w:r>
              <w:t>Julio 2020 – Julio 2020 / Julio 2021 – Julio 2021</w:t>
            </w:r>
          </w:p>
          <w:p w14:paraId="3EDCD4EB" w14:textId="77777777" w:rsidR="008A0E00" w:rsidRPr="00485AAE" w:rsidRDefault="008A0E00" w:rsidP="008A0E00">
            <w:pPr>
              <w:pStyle w:val="Texto"/>
            </w:pPr>
            <w:r>
              <w:t xml:space="preserve">Actividad psicomotriz y física </w:t>
            </w:r>
            <w:r w:rsidRPr="00485AAE">
              <w:rPr>
                <w:color w:val="BE9268"/>
                <w:lang w:bidi="es-ES"/>
              </w:rPr>
              <w:t xml:space="preserve">• </w:t>
            </w:r>
            <w:r>
              <w:t>Monitor</w:t>
            </w:r>
            <w:r w:rsidRPr="00485AAE">
              <w:rPr>
                <w:color w:val="BE9268"/>
                <w:lang w:bidi="es-ES"/>
              </w:rPr>
              <w:t xml:space="preserve"> • </w:t>
            </w:r>
            <w:proofErr w:type="spellStart"/>
            <w:r>
              <w:t>Slam</w:t>
            </w:r>
            <w:proofErr w:type="spellEnd"/>
            <w:r>
              <w:t xml:space="preserve"> Club</w:t>
            </w:r>
          </w:p>
          <w:p w14:paraId="38E1162F" w14:textId="77777777" w:rsidR="008A0E00" w:rsidRPr="00485AAE" w:rsidRDefault="008A0E00" w:rsidP="008A0E00">
            <w:pPr>
              <w:pStyle w:val="Texto"/>
              <w:rPr>
                <w:sz w:val="21"/>
              </w:rPr>
            </w:pPr>
            <w:r w:rsidRPr="00485AAE">
              <w:rPr>
                <w:sz w:val="21"/>
                <w:lang w:bidi="es-ES"/>
              </w:rPr>
              <w:t xml:space="preserve"> </w:t>
            </w:r>
          </w:p>
          <w:p w14:paraId="2E1CE89C" w14:textId="77777777" w:rsidR="008A0E00" w:rsidRPr="00485AAE" w:rsidRDefault="008A0E00" w:rsidP="008A0E00">
            <w:pPr>
              <w:pStyle w:val="Textopequeo"/>
            </w:pPr>
            <w:r>
              <w:t xml:space="preserve">Octubre 2020 – </w:t>
            </w:r>
            <w:proofErr w:type="gramStart"/>
            <w:r>
              <w:t>Diciembre</w:t>
            </w:r>
            <w:proofErr w:type="gramEnd"/>
            <w:r>
              <w:t xml:space="preserve"> 2020</w:t>
            </w:r>
          </w:p>
          <w:p w14:paraId="478A4995" w14:textId="69A1A14D" w:rsidR="008A0E00" w:rsidRPr="00485AAE" w:rsidRDefault="008A0E00" w:rsidP="008A0E00">
            <w:pPr>
              <w:pStyle w:val="Texto"/>
            </w:pPr>
            <w:r>
              <w:t>Control y manejo del stock</w:t>
            </w:r>
            <w:r w:rsidRPr="00485AAE">
              <w:rPr>
                <w:color w:val="BE9268"/>
                <w:lang w:bidi="es-ES"/>
              </w:rPr>
              <w:t xml:space="preserve"> • </w:t>
            </w:r>
            <w:r>
              <w:t>Mozo almacén</w:t>
            </w:r>
            <w:r w:rsidRPr="00485AAE">
              <w:rPr>
                <w:color w:val="BE9268"/>
                <w:lang w:bidi="es-ES"/>
              </w:rPr>
              <w:t xml:space="preserve"> • </w:t>
            </w:r>
            <w:r>
              <w:t>Retrovendo</w:t>
            </w:r>
          </w:p>
        </w:tc>
      </w:tr>
      <w:tr w:rsidR="008A0E00" w:rsidRPr="00485AAE" w14:paraId="14CB8149" w14:textId="77777777" w:rsidTr="00837BCF">
        <w:trPr>
          <w:trHeight w:val="249"/>
        </w:trPr>
        <w:tc>
          <w:tcPr>
            <w:tcW w:w="2799" w:type="dxa"/>
            <w:vMerge w:val="restart"/>
            <w:shd w:val="clear" w:color="auto" w:fill="F2F2F2" w:themeFill="background1" w:themeFillShade="F2"/>
            <w:vAlign w:val="center"/>
          </w:tcPr>
          <w:p w14:paraId="6825BC86" w14:textId="77777777" w:rsidR="008A0E00" w:rsidRPr="00734D01" w:rsidRDefault="008A0E00" w:rsidP="008A0E00">
            <w:pPr>
              <w:pStyle w:val="Ttulo2"/>
              <w:rPr>
                <w:rStyle w:val="Resaltar"/>
                <w:color w:val="auto"/>
              </w:rPr>
            </w:pPr>
            <w:r w:rsidRPr="00734D01">
              <w:rPr>
                <w:rStyle w:val="Resaltar"/>
                <w:color w:val="4A66AC" w:themeColor="accent1"/>
              </w:rPr>
              <w:t>EXTRAS</w:t>
            </w:r>
          </w:p>
          <w:p w14:paraId="0ABE5CD7" w14:textId="77777777" w:rsidR="008A0E00" w:rsidRDefault="00A46289" w:rsidP="008A0E00">
            <w:pPr>
              <w:pStyle w:val="Ttulo2"/>
              <w:rPr>
                <w:rStyle w:val="Resaltar"/>
              </w:rPr>
            </w:pPr>
            <w:sdt>
              <w:sdtPr>
                <w:rPr>
                  <w:rStyle w:val="Resaltar"/>
                </w:rPr>
                <w:id w:val="-1622227774"/>
                <w:placeholder>
                  <w:docPart w:val="758C44290DBB44128A70C20A971DB89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Resaltar"/>
                </w:rPr>
              </w:sdtEndPr>
              <w:sdtContent>
                <w:r w:rsidR="008A0E00" w:rsidRPr="00485AAE">
                  <w:rPr>
                    <w:rStyle w:val="Resaltar"/>
                    <w:lang w:bidi="es-ES"/>
                  </w:rPr>
                  <w:t>—</w:t>
                </w:r>
              </w:sdtContent>
            </w:sdt>
          </w:p>
          <w:p w14:paraId="6EF98A75" w14:textId="5AAE2DDB" w:rsidR="00AD2746" w:rsidRDefault="008A0E00" w:rsidP="00057E56">
            <w:pPr>
              <w:pStyle w:val="Prrafodelista"/>
              <w:numPr>
                <w:ilvl w:val="0"/>
                <w:numId w:val="4"/>
              </w:numPr>
              <w:ind w:left="432"/>
            </w:pPr>
            <w:r>
              <w:t xml:space="preserve">Carnet B </w:t>
            </w:r>
          </w:p>
          <w:p w14:paraId="4D3C5629" w14:textId="1D73C27D" w:rsidR="008A0E00" w:rsidRDefault="008A0E00" w:rsidP="00057E56">
            <w:pPr>
              <w:pStyle w:val="Prrafodelista"/>
              <w:numPr>
                <w:ilvl w:val="0"/>
                <w:numId w:val="4"/>
              </w:numPr>
              <w:ind w:left="432"/>
            </w:pPr>
            <w:r>
              <w:t>Manejo Paquete Office</w:t>
            </w:r>
          </w:p>
          <w:p w14:paraId="42992239" w14:textId="1E21E232" w:rsidR="00AD2746" w:rsidRPr="00D43898" w:rsidRDefault="00057E56" w:rsidP="00057E56">
            <w:pPr>
              <w:pStyle w:val="Prrafodelista"/>
              <w:numPr>
                <w:ilvl w:val="0"/>
                <w:numId w:val="4"/>
              </w:numPr>
              <w:ind w:left="432"/>
            </w:pPr>
            <w:r>
              <w:t xml:space="preserve">Microsoft Office </w:t>
            </w:r>
            <w:proofErr w:type="spellStart"/>
            <w:r>
              <w:t>Specialist</w:t>
            </w:r>
            <w:proofErr w:type="spellEnd"/>
            <w:r>
              <w:t xml:space="preserve">: </w:t>
            </w:r>
            <w:r w:rsidR="00AD2746">
              <w:t>Excel Expert</w:t>
            </w:r>
          </w:p>
        </w:tc>
        <w:tc>
          <w:tcPr>
            <w:tcW w:w="2892" w:type="dxa"/>
            <w:vMerge w:val="restart"/>
            <w:shd w:val="clear" w:color="auto" w:fill="4A66AC" w:themeFill="accent1"/>
            <w:vAlign w:val="center"/>
          </w:tcPr>
          <w:p w14:paraId="07C2C512" w14:textId="77777777" w:rsidR="008A0E00" w:rsidRPr="00485AAE" w:rsidRDefault="008A0E00" w:rsidP="008A0E00">
            <w:pPr>
              <w:pStyle w:val="Ttulo1"/>
            </w:pPr>
            <w:r>
              <w:rPr>
                <w:lang w:bidi="es-ES"/>
              </w:rPr>
              <w:t>APTITUDES</w:t>
            </w:r>
            <w:r w:rsidRPr="00485AAE">
              <w:rPr>
                <w:lang w:bidi="es-ES"/>
              </w:rPr>
              <w:t xml:space="preserve"> </w:t>
            </w:r>
          </w:p>
        </w:tc>
        <w:tc>
          <w:tcPr>
            <w:tcW w:w="3275" w:type="dxa"/>
            <w:tcBorders>
              <w:bottom w:val="single" w:sz="18" w:space="0" w:color="629DD1" w:themeColor="accent2"/>
            </w:tcBorders>
          </w:tcPr>
          <w:p w14:paraId="560EE747" w14:textId="77777777" w:rsidR="008A0E00" w:rsidRPr="00485AAE" w:rsidRDefault="008A0E00" w:rsidP="008A0E00"/>
        </w:tc>
      </w:tr>
      <w:tr w:rsidR="008A0E00" w:rsidRPr="00485AAE" w14:paraId="6A32CFEE" w14:textId="77777777" w:rsidTr="008A0E00">
        <w:trPr>
          <w:trHeight w:val="220"/>
        </w:trPr>
        <w:tc>
          <w:tcPr>
            <w:tcW w:w="2799" w:type="dxa"/>
            <w:vMerge/>
            <w:shd w:val="clear" w:color="auto" w:fill="F2F2F2" w:themeFill="background1" w:themeFillShade="F2"/>
            <w:vAlign w:val="center"/>
          </w:tcPr>
          <w:p w14:paraId="5E2B95F9" w14:textId="77777777" w:rsidR="008A0E00" w:rsidRPr="00485AAE" w:rsidRDefault="008A0E00" w:rsidP="008A0E00">
            <w:pPr>
              <w:pStyle w:val="Ttulo2"/>
              <w:rPr>
                <w:spacing w:val="32"/>
              </w:rPr>
            </w:pPr>
          </w:p>
        </w:tc>
        <w:tc>
          <w:tcPr>
            <w:tcW w:w="2892" w:type="dxa"/>
            <w:vMerge/>
            <w:shd w:val="clear" w:color="auto" w:fill="4A66AC" w:themeFill="accent1"/>
            <w:vAlign w:val="center"/>
          </w:tcPr>
          <w:p w14:paraId="49256419" w14:textId="77777777" w:rsidR="008A0E00" w:rsidRPr="00485AAE" w:rsidRDefault="008A0E00" w:rsidP="008A0E00">
            <w:pPr>
              <w:pStyle w:val="Ttulo1"/>
            </w:pPr>
          </w:p>
        </w:tc>
        <w:tc>
          <w:tcPr>
            <w:tcW w:w="3275" w:type="dxa"/>
          </w:tcPr>
          <w:p w14:paraId="2FF2C042" w14:textId="77777777" w:rsidR="00837BCF" w:rsidRDefault="00837BCF" w:rsidP="00837BCF">
            <w:pPr>
              <w:pStyle w:val="Prrafodelista"/>
            </w:pPr>
          </w:p>
          <w:p w14:paraId="3A7DE97A" w14:textId="4EF88AD4" w:rsidR="008A0E00" w:rsidRDefault="008A0E00" w:rsidP="008A0E00">
            <w:pPr>
              <w:pStyle w:val="Prrafodelista"/>
              <w:numPr>
                <w:ilvl w:val="0"/>
                <w:numId w:val="2"/>
              </w:numPr>
            </w:pPr>
            <w:r>
              <w:t>Trabajador</w:t>
            </w:r>
          </w:p>
          <w:p w14:paraId="0B72B15C" w14:textId="77777777" w:rsidR="008A0E00" w:rsidRDefault="008A0E00" w:rsidP="008A0E00">
            <w:pPr>
              <w:pStyle w:val="Prrafodelista"/>
              <w:numPr>
                <w:ilvl w:val="0"/>
                <w:numId w:val="2"/>
              </w:numPr>
            </w:pPr>
            <w:r>
              <w:t>Resolutivo</w:t>
            </w:r>
          </w:p>
          <w:p w14:paraId="4A0AC733" w14:textId="77777777" w:rsidR="008A0E00" w:rsidRDefault="008A0E00" w:rsidP="008A0E00">
            <w:pPr>
              <w:pStyle w:val="Prrafodelista"/>
              <w:numPr>
                <w:ilvl w:val="0"/>
                <w:numId w:val="2"/>
              </w:numPr>
            </w:pPr>
            <w:r>
              <w:t>Amable</w:t>
            </w:r>
          </w:p>
          <w:p w14:paraId="1A88D2E3" w14:textId="77777777" w:rsidR="008A0E00" w:rsidRDefault="008A0E00" w:rsidP="008A0E00">
            <w:pPr>
              <w:pStyle w:val="Prrafodelista"/>
              <w:numPr>
                <w:ilvl w:val="0"/>
                <w:numId w:val="2"/>
              </w:numPr>
            </w:pPr>
            <w:r>
              <w:t>Trabajo en equipo</w:t>
            </w:r>
          </w:p>
          <w:p w14:paraId="0E0EFC66" w14:textId="77777777" w:rsidR="008A0E00" w:rsidRDefault="008A0E00" w:rsidP="008A0E00">
            <w:pPr>
              <w:pStyle w:val="Prrafodelista"/>
              <w:numPr>
                <w:ilvl w:val="0"/>
                <w:numId w:val="2"/>
              </w:numPr>
            </w:pPr>
            <w:r>
              <w:t>Flexibilidad</w:t>
            </w:r>
          </w:p>
          <w:p w14:paraId="6FF595CA" w14:textId="77777777" w:rsidR="008A0E00" w:rsidRDefault="008A0E00" w:rsidP="008A0E00">
            <w:pPr>
              <w:pStyle w:val="Prrafodelista"/>
              <w:numPr>
                <w:ilvl w:val="0"/>
                <w:numId w:val="2"/>
              </w:numPr>
            </w:pPr>
            <w:r>
              <w:t>Adaptabilidad</w:t>
            </w:r>
          </w:p>
          <w:p w14:paraId="3B806430" w14:textId="77777777" w:rsidR="008A0E00" w:rsidRDefault="008A0E00" w:rsidP="008A0E00">
            <w:pPr>
              <w:pStyle w:val="Prrafodelista"/>
              <w:numPr>
                <w:ilvl w:val="0"/>
                <w:numId w:val="2"/>
              </w:numPr>
            </w:pPr>
            <w:r>
              <w:t>Resiliencia</w:t>
            </w:r>
          </w:p>
          <w:p w14:paraId="47905E61" w14:textId="77777777" w:rsidR="008A0E00" w:rsidRDefault="008A0E00" w:rsidP="008A0E00">
            <w:pPr>
              <w:pStyle w:val="Prrafodelista"/>
              <w:numPr>
                <w:ilvl w:val="0"/>
                <w:numId w:val="2"/>
              </w:numPr>
            </w:pPr>
            <w:r>
              <w:t>Disciplina</w:t>
            </w:r>
          </w:p>
          <w:p w14:paraId="65C555AF" w14:textId="77777777" w:rsidR="008A0E00" w:rsidRDefault="008A0E00" w:rsidP="008A0E00">
            <w:pPr>
              <w:pStyle w:val="Prrafodelista"/>
              <w:numPr>
                <w:ilvl w:val="0"/>
                <w:numId w:val="2"/>
              </w:numPr>
            </w:pPr>
            <w:r>
              <w:t>Sociable</w:t>
            </w:r>
          </w:p>
          <w:p w14:paraId="08817A05" w14:textId="4F9028CC" w:rsidR="00057E56" w:rsidRPr="00485AAE" w:rsidRDefault="00057E56" w:rsidP="008A0E00">
            <w:pPr>
              <w:pStyle w:val="Prrafodelista"/>
              <w:numPr>
                <w:ilvl w:val="0"/>
                <w:numId w:val="2"/>
              </w:numPr>
            </w:pPr>
            <w:r>
              <w:t>Honestidad</w:t>
            </w:r>
          </w:p>
        </w:tc>
      </w:tr>
      <w:tr w:rsidR="008A0E00" w:rsidRPr="00485AAE" w14:paraId="08732ADD" w14:textId="77777777" w:rsidTr="008A0E00">
        <w:trPr>
          <w:trHeight w:val="100"/>
        </w:trPr>
        <w:tc>
          <w:tcPr>
            <w:tcW w:w="2799" w:type="dxa"/>
          </w:tcPr>
          <w:p w14:paraId="3A5FCD8E" w14:textId="77777777" w:rsidR="008A0E00" w:rsidRPr="00485AAE" w:rsidRDefault="008A0E00" w:rsidP="008A0E00"/>
        </w:tc>
        <w:tc>
          <w:tcPr>
            <w:tcW w:w="6167" w:type="dxa"/>
            <w:gridSpan w:val="2"/>
          </w:tcPr>
          <w:p w14:paraId="085D903D" w14:textId="77777777" w:rsidR="008A0E00" w:rsidRPr="00485AAE" w:rsidRDefault="008A0E00" w:rsidP="008A0E00"/>
        </w:tc>
      </w:tr>
      <w:tr w:rsidR="008A0E00" w:rsidRPr="00485AAE" w14:paraId="062E6CA5" w14:textId="77777777" w:rsidTr="00944CBD">
        <w:trPr>
          <w:trHeight w:val="135"/>
        </w:trPr>
        <w:tc>
          <w:tcPr>
            <w:tcW w:w="2799" w:type="dxa"/>
            <w:tcBorders>
              <w:bottom w:val="single" w:sz="18" w:space="0" w:color="629DD1" w:themeColor="accent2"/>
            </w:tcBorders>
          </w:tcPr>
          <w:p w14:paraId="45400453" w14:textId="77777777" w:rsidR="008A0E00" w:rsidRPr="00485AAE" w:rsidRDefault="008A0E00" w:rsidP="008A0E00"/>
        </w:tc>
        <w:tc>
          <w:tcPr>
            <w:tcW w:w="2892" w:type="dxa"/>
            <w:vMerge w:val="restart"/>
            <w:shd w:val="clear" w:color="auto" w:fill="4A66AC" w:themeFill="accent1"/>
            <w:vAlign w:val="center"/>
          </w:tcPr>
          <w:p w14:paraId="43F2CC27" w14:textId="77777777" w:rsidR="008A0E00" w:rsidRPr="00485AAE" w:rsidRDefault="00A46289" w:rsidP="008A0E00">
            <w:pPr>
              <w:pStyle w:val="Ttulo1"/>
            </w:pPr>
            <w:sdt>
              <w:sdtPr>
                <w:id w:val="1294558939"/>
                <w:placeholder>
                  <w:docPart w:val="D145FE710E35467788EF29E9C4E3F53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A0E00" w:rsidRPr="00485AAE">
                  <w:rPr>
                    <w:lang w:bidi="es-ES"/>
                  </w:rPr>
                  <w:t>REFERENCIAS</w:t>
                </w:r>
              </w:sdtContent>
            </w:sdt>
          </w:p>
        </w:tc>
        <w:tc>
          <w:tcPr>
            <w:tcW w:w="3275" w:type="dxa"/>
            <w:tcBorders>
              <w:bottom w:val="single" w:sz="18" w:space="0" w:color="629DD1" w:themeColor="accent2"/>
            </w:tcBorders>
          </w:tcPr>
          <w:p w14:paraId="548ED280" w14:textId="77777777" w:rsidR="008A0E00" w:rsidRPr="00485AAE" w:rsidRDefault="008A0E00" w:rsidP="008A0E00"/>
        </w:tc>
      </w:tr>
      <w:tr w:rsidR="008A0E00" w:rsidRPr="00485AAE" w14:paraId="042DD33F" w14:textId="77777777" w:rsidTr="00944CBD">
        <w:trPr>
          <w:trHeight w:val="108"/>
        </w:trPr>
        <w:tc>
          <w:tcPr>
            <w:tcW w:w="2799" w:type="dxa"/>
            <w:tcBorders>
              <w:top w:val="single" w:sz="18" w:space="0" w:color="629DD1" w:themeColor="accent2"/>
            </w:tcBorders>
          </w:tcPr>
          <w:p w14:paraId="3E0A97E2" w14:textId="77777777" w:rsidR="008A0E00" w:rsidRPr="00485AAE" w:rsidRDefault="008A0E00" w:rsidP="008A0E00"/>
        </w:tc>
        <w:tc>
          <w:tcPr>
            <w:tcW w:w="2892" w:type="dxa"/>
            <w:vMerge/>
            <w:shd w:val="clear" w:color="auto" w:fill="4A66AC" w:themeFill="accent1"/>
          </w:tcPr>
          <w:p w14:paraId="37719DCE" w14:textId="77777777" w:rsidR="008A0E00" w:rsidRPr="00485AAE" w:rsidRDefault="008A0E00" w:rsidP="008A0E00">
            <w:pPr>
              <w:pStyle w:val="Ttulo1"/>
            </w:pPr>
          </w:p>
        </w:tc>
        <w:tc>
          <w:tcPr>
            <w:tcW w:w="3275" w:type="dxa"/>
          </w:tcPr>
          <w:p w14:paraId="1CBFC679" w14:textId="77777777" w:rsidR="008A0E00" w:rsidRPr="00485AAE" w:rsidRDefault="008A0E00" w:rsidP="008A0E00"/>
        </w:tc>
      </w:tr>
      <w:tr w:rsidR="008A0E00" w:rsidRPr="00485AAE" w14:paraId="45E638F5" w14:textId="77777777" w:rsidTr="00944CBD">
        <w:trPr>
          <w:trHeight w:val="526"/>
        </w:trPr>
        <w:tc>
          <w:tcPr>
            <w:tcW w:w="8966" w:type="dxa"/>
            <w:gridSpan w:val="3"/>
            <w:tcBorders>
              <w:bottom w:val="single" w:sz="18" w:space="0" w:color="629DD1" w:themeColor="accent2"/>
            </w:tcBorders>
            <w:vAlign w:val="center"/>
          </w:tcPr>
          <w:p w14:paraId="6D0DCFB5" w14:textId="4C6EA73F" w:rsidR="008A0E00" w:rsidRPr="00753D15" w:rsidRDefault="008A0E00" w:rsidP="008A0E00">
            <w:pPr>
              <w:pStyle w:val="Texto"/>
            </w:pPr>
            <w:r>
              <w:t xml:space="preserve">Web Retrovendo / Web </w:t>
            </w:r>
            <w:proofErr w:type="spellStart"/>
            <w:r>
              <w:t>Slamclub</w:t>
            </w:r>
            <w:proofErr w:type="spellEnd"/>
            <w:r>
              <w:t xml:space="preserve"> / Oahu </w:t>
            </w:r>
            <w:proofErr w:type="spellStart"/>
            <w:r>
              <w:t>pokebowl</w:t>
            </w:r>
            <w:proofErr w:type="spellEnd"/>
            <w:r>
              <w:t xml:space="preserve"> (cerrado)</w:t>
            </w:r>
          </w:p>
        </w:tc>
      </w:tr>
    </w:tbl>
    <w:p w14:paraId="5452EE20" w14:textId="77777777" w:rsidR="002E603D" w:rsidRPr="00485AAE" w:rsidRDefault="002E603D"/>
    <w:sectPr w:rsidR="002E603D" w:rsidRPr="00485AAE" w:rsidSect="00485AAE">
      <w:headerReference w:type="default" r:id="rId12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136A" w14:textId="77777777" w:rsidR="00A46289" w:rsidRDefault="00A46289" w:rsidP="00F316AD">
      <w:r>
        <w:separator/>
      </w:r>
    </w:p>
  </w:endnote>
  <w:endnote w:type="continuationSeparator" w:id="0">
    <w:p w14:paraId="26ACCA01" w14:textId="77777777" w:rsidR="00A46289" w:rsidRDefault="00A4628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6799A" w14:textId="77777777" w:rsidR="00A46289" w:rsidRDefault="00A46289" w:rsidP="00F316AD">
      <w:r>
        <w:separator/>
      </w:r>
    </w:p>
  </w:footnote>
  <w:footnote w:type="continuationSeparator" w:id="0">
    <w:p w14:paraId="098F92A4" w14:textId="77777777" w:rsidR="00A46289" w:rsidRDefault="00A46289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F3174" w14:textId="77777777" w:rsidR="00F316AD" w:rsidRPr="001700F2" w:rsidRDefault="00F316AD">
    <w:pPr>
      <w:pStyle w:val="Encabezado"/>
    </w:pPr>
    <w:r w:rsidRPr="001700F2">
      <w:rPr>
        <w:rFonts w:ascii="Times New Roman" w:eastAsia="Times New Roman" w:hAnsi="Times New Roman" w:cs="Times New Roman"/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F698B5" wp14:editId="0C4D2828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ctángulo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984110" id="Rectángulo 7" o:spid="_x0000_s1026" alt="&quot;&quot;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" fillcolor="#4a66ac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54E7"/>
    <w:multiLevelType w:val="hybridMultilevel"/>
    <w:tmpl w:val="B46C0F3A"/>
    <w:lvl w:ilvl="0" w:tplc="10D418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0082"/>
    <w:multiLevelType w:val="hybridMultilevel"/>
    <w:tmpl w:val="066A603C"/>
    <w:lvl w:ilvl="0" w:tplc="41827A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34BFD"/>
    <w:multiLevelType w:val="hybridMultilevel"/>
    <w:tmpl w:val="8AFC467A"/>
    <w:lvl w:ilvl="0" w:tplc="A22033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120D2"/>
    <w:multiLevelType w:val="hybridMultilevel"/>
    <w:tmpl w:val="DCDEC164"/>
    <w:lvl w:ilvl="0" w:tplc="C6843A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60"/>
    <w:rsid w:val="00057E56"/>
    <w:rsid w:val="001700F2"/>
    <w:rsid w:val="001871FF"/>
    <w:rsid w:val="001F4150"/>
    <w:rsid w:val="00280C26"/>
    <w:rsid w:val="0029715D"/>
    <w:rsid w:val="002E603D"/>
    <w:rsid w:val="003E3062"/>
    <w:rsid w:val="0040233B"/>
    <w:rsid w:val="00485AAE"/>
    <w:rsid w:val="004D0355"/>
    <w:rsid w:val="004E6224"/>
    <w:rsid w:val="004E6449"/>
    <w:rsid w:val="00512D60"/>
    <w:rsid w:val="005D2581"/>
    <w:rsid w:val="00617740"/>
    <w:rsid w:val="006C60E6"/>
    <w:rsid w:val="00734D01"/>
    <w:rsid w:val="00753D15"/>
    <w:rsid w:val="00795A36"/>
    <w:rsid w:val="00837BCF"/>
    <w:rsid w:val="0089710E"/>
    <w:rsid w:val="008A0E00"/>
    <w:rsid w:val="00941DE8"/>
    <w:rsid w:val="00944CBD"/>
    <w:rsid w:val="009E3B2E"/>
    <w:rsid w:val="009F5FAE"/>
    <w:rsid w:val="00A46289"/>
    <w:rsid w:val="00A74E15"/>
    <w:rsid w:val="00A76F28"/>
    <w:rsid w:val="00AD2746"/>
    <w:rsid w:val="00BF24DD"/>
    <w:rsid w:val="00C55D85"/>
    <w:rsid w:val="00CD50FD"/>
    <w:rsid w:val="00D20DA9"/>
    <w:rsid w:val="00D26A79"/>
    <w:rsid w:val="00D43898"/>
    <w:rsid w:val="00D71013"/>
    <w:rsid w:val="00DD5C35"/>
    <w:rsid w:val="00E06219"/>
    <w:rsid w:val="00E40B2D"/>
    <w:rsid w:val="00EA03EF"/>
    <w:rsid w:val="00EA60D0"/>
    <w:rsid w:val="00F316AD"/>
    <w:rsid w:val="00F4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D96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40233B"/>
    <w:pPr>
      <w:outlineLvl w:val="1"/>
    </w:pPr>
    <w:rPr>
      <w:rFonts w:cs="Times New Roman (Body CS)"/>
      <w:color w:val="4A66AC" w:themeColor="accent1"/>
      <w:spacing w:val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20DA9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0DA9"/>
    <w:rPr>
      <w:color w:val="000000" w:themeColor="text1"/>
    </w:rPr>
  </w:style>
  <w:style w:type="table" w:styleId="Tablaconcuadrcula">
    <w:name w:val="Table Grid"/>
    <w:basedOn w:val="Tabla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4A66AC" w:themeColor="accent1"/>
      <w:spacing w:val="80"/>
      <w:sz w:val="52"/>
    </w:rPr>
  </w:style>
  <w:style w:type="character" w:customStyle="1" w:styleId="TtuloCar">
    <w:name w:val="Título Car"/>
    <w:basedOn w:val="Fuentedeprrafopredeter"/>
    <w:link w:val="Ttulo"/>
    <w:rsid w:val="00D20DA9"/>
    <w:rPr>
      <w:rFonts w:cs="Times New Roman (Body CS)"/>
      <w:color w:val="4A66AC" w:themeColor="accent1"/>
      <w:spacing w:val="80"/>
      <w:sz w:val="52"/>
    </w:rPr>
  </w:style>
  <w:style w:type="paragraph" w:styleId="Subttulo">
    <w:name w:val="Subtitle"/>
    <w:basedOn w:val="Normal"/>
    <w:next w:val="Normal"/>
    <w:link w:val="SubttuloCar"/>
    <w:uiPriority w:val="1"/>
    <w:qFormat/>
    <w:rsid w:val="0029715D"/>
    <w:pPr>
      <w:spacing w:before="120" w:after="120"/>
      <w:jc w:val="center"/>
    </w:pPr>
    <w:rPr>
      <w:rFonts w:cs="Times New Roman (Body CS)"/>
      <w:color w:val="4A66AC" w:themeColor="accent1"/>
      <w:spacing w:val="80"/>
    </w:rPr>
  </w:style>
  <w:style w:type="character" w:customStyle="1" w:styleId="SubttuloCar">
    <w:name w:val="Subtítulo Car"/>
    <w:basedOn w:val="Fuentedeprrafopredeter"/>
    <w:link w:val="Subttulo"/>
    <w:uiPriority w:val="1"/>
    <w:rsid w:val="0029715D"/>
    <w:rPr>
      <w:rFonts w:cs="Times New Roman (Body CS)"/>
      <w:color w:val="4A66AC" w:themeColor="accent1"/>
      <w:spacing w:val="80"/>
    </w:rPr>
  </w:style>
  <w:style w:type="character" w:customStyle="1" w:styleId="Ttulo1Car">
    <w:name w:val="Título 1 Car"/>
    <w:basedOn w:val="Fuentedeprrafopredeter"/>
    <w:link w:val="Ttulo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o">
    <w:name w:val="Texto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1F4150"/>
    <w:rPr>
      <w:rFonts w:cs="Times New Roman (Body CS)"/>
      <w:color w:val="4A66AC" w:themeColor="accent1"/>
      <w:spacing w:val="80"/>
    </w:rPr>
  </w:style>
  <w:style w:type="paragraph" w:customStyle="1" w:styleId="Textopequeo">
    <w:name w:val="Texto pequeño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D20DA9"/>
    <w:rPr>
      <w:color w:val="808080"/>
    </w:rPr>
  </w:style>
  <w:style w:type="character" w:customStyle="1" w:styleId="Resaltar">
    <w:name w:val="Resaltar"/>
    <w:basedOn w:val="Fuentedeprrafopredeter"/>
    <w:uiPriority w:val="1"/>
    <w:qFormat/>
    <w:rsid w:val="00D26A79"/>
    <w:rPr>
      <w:color w:val="629DD1" w:themeColor="accent2"/>
    </w:rPr>
  </w:style>
  <w:style w:type="paragraph" w:styleId="Prrafodelista">
    <w:name w:val="List Paragraph"/>
    <w:basedOn w:val="Normal"/>
    <w:uiPriority w:val="34"/>
    <w:semiHidden/>
    <w:qFormat/>
    <w:rsid w:val="00D438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7BCF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7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unaibuenobravo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Templates\Curr&#237;culum%20v&#237;tae%20minima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4F98706621413DA951B7B9AA264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BF49F-4F53-4718-B39D-41FB98938F21}"/>
      </w:docPartPr>
      <w:docPartBody>
        <w:p w:rsidR="005E3445" w:rsidRDefault="004930A7" w:rsidP="004930A7">
          <w:pPr>
            <w:pStyle w:val="DE4F98706621413DA951B7B9AA26422E"/>
          </w:pPr>
          <w:r w:rsidRPr="00485AAE">
            <w:rPr>
              <w:lang w:bidi="es-ES"/>
            </w:rPr>
            <w:t>FORMACIÓN</w:t>
          </w:r>
        </w:p>
      </w:docPartBody>
    </w:docPart>
    <w:docPart>
      <w:docPartPr>
        <w:name w:val="DC35E5BD35994B0BB7AE377FDAEA5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BFBC7-5338-4D49-8359-51375F39B399}"/>
      </w:docPartPr>
      <w:docPartBody>
        <w:p w:rsidR="005E3445" w:rsidRDefault="004930A7" w:rsidP="004930A7">
          <w:pPr>
            <w:pStyle w:val="DC35E5BD35994B0BB7AE377FDAEA5098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  <w:docPart>
      <w:docPartPr>
        <w:name w:val="83D7FC2ACA654EB5A7CC490E1F704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F30CF-7231-47B1-BAD8-6F10FFB61BB2}"/>
      </w:docPartPr>
      <w:docPartBody>
        <w:p w:rsidR="005E3445" w:rsidRDefault="004930A7" w:rsidP="004930A7">
          <w:pPr>
            <w:pStyle w:val="83D7FC2ACA654EB5A7CC490E1F704B24"/>
          </w:pPr>
          <w:r w:rsidRPr="00485AAE">
            <w:rPr>
              <w:lang w:bidi="es-ES"/>
            </w:rPr>
            <w:t>EXPERIENCIA</w:t>
          </w:r>
        </w:p>
      </w:docPartBody>
    </w:docPart>
    <w:docPart>
      <w:docPartPr>
        <w:name w:val="758C44290DBB44128A70C20A971DB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7A4CE-3084-4947-8E21-6DE696EAA5F8}"/>
      </w:docPartPr>
      <w:docPartBody>
        <w:p w:rsidR="005E3445" w:rsidRDefault="004930A7" w:rsidP="004930A7">
          <w:pPr>
            <w:pStyle w:val="758C44290DBB44128A70C20A971DB89A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  <w:docPart>
      <w:docPartPr>
        <w:name w:val="D145FE710E35467788EF29E9C4E3F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1CE1E-8A7E-4A3A-8974-690355BAEC39}"/>
      </w:docPartPr>
      <w:docPartBody>
        <w:p w:rsidR="005E3445" w:rsidRDefault="004930A7" w:rsidP="004930A7">
          <w:pPr>
            <w:pStyle w:val="D145FE710E35467788EF29E9C4E3F531"/>
          </w:pPr>
          <w:r w:rsidRPr="00485AAE">
            <w:rPr>
              <w:lang w:bidi="es-ES"/>
            </w:rPr>
            <w:t>REFERENCIAS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EA"/>
    <w:rsid w:val="004930A7"/>
    <w:rsid w:val="005E3445"/>
    <w:rsid w:val="006346EA"/>
    <w:rsid w:val="00C53AEF"/>
    <w:rsid w:val="00CD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saltar">
    <w:name w:val="Resaltar"/>
    <w:basedOn w:val="Fuentedeprrafopredeter"/>
    <w:uiPriority w:val="1"/>
    <w:qFormat/>
    <w:rsid w:val="004930A7"/>
    <w:rPr>
      <w:color w:val="ED7D31" w:themeColor="accent2"/>
    </w:rPr>
  </w:style>
  <w:style w:type="paragraph" w:customStyle="1" w:styleId="DE4F98706621413DA951B7B9AA26422E">
    <w:name w:val="DE4F98706621413DA951B7B9AA26422E"/>
    <w:rsid w:val="004930A7"/>
  </w:style>
  <w:style w:type="paragraph" w:customStyle="1" w:styleId="DC35E5BD35994B0BB7AE377FDAEA5098">
    <w:name w:val="DC35E5BD35994B0BB7AE377FDAEA5098"/>
    <w:rsid w:val="004930A7"/>
  </w:style>
  <w:style w:type="paragraph" w:customStyle="1" w:styleId="83D7FC2ACA654EB5A7CC490E1F704B24">
    <w:name w:val="83D7FC2ACA654EB5A7CC490E1F704B24"/>
    <w:rsid w:val="004930A7"/>
  </w:style>
  <w:style w:type="paragraph" w:customStyle="1" w:styleId="758C44290DBB44128A70C20A971DB89A">
    <w:name w:val="758C44290DBB44128A70C20A971DB89A"/>
    <w:rsid w:val="004930A7"/>
  </w:style>
  <w:style w:type="paragraph" w:customStyle="1" w:styleId="D145FE710E35467788EF29E9C4E3F531">
    <w:name w:val="D145FE710E35467788EF29E9C4E3F531"/>
    <w:rsid w:val="00493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7100C63C869C4782FE0C3A5C131ABF" ma:contentTypeVersion="12" ma:contentTypeDescription="Crear nuevo documento." ma:contentTypeScope="" ma:versionID="74d0e2c7e87139411b821aa623cf3fc4">
  <xsd:schema xmlns:xsd="http://www.w3.org/2001/XMLSchema" xmlns:xs="http://www.w3.org/2001/XMLSchema" xmlns:p="http://schemas.microsoft.com/office/2006/metadata/properties" xmlns:ns3="e334ea19-8285-4f2d-ba9c-4a0cb6212dbf" xmlns:ns4="579bbd7c-948c-405d-b607-d75824e29bf9" targetNamespace="http://schemas.microsoft.com/office/2006/metadata/properties" ma:root="true" ma:fieldsID="3025d09142afdbc5344ffc35104c877d" ns3:_="" ns4:_="">
    <xsd:import namespace="e334ea19-8285-4f2d-ba9c-4a0cb6212dbf"/>
    <xsd:import namespace="579bbd7c-948c-405d-b607-d75824e29b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4ea19-8285-4f2d-ba9c-4a0cb6212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bbd7c-948c-405d-b607-d75824e29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34ea19-8285-4f2d-ba9c-4a0cb6212d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62A373-5679-487D-B2F8-9D54D195C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34ea19-8285-4f2d-ba9c-4a0cb6212dbf"/>
    <ds:schemaRef ds:uri="579bbd7c-948c-405d-b607-d75824e29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e334ea19-8285-4f2d-ba9c-4a0cb6212dbf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minimalista.dotx</Template>
  <TotalTime>0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2023-05-18T07:51:00Z</dcterms:created>
  <dcterms:modified xsi:type="dcterms:W3CDTF">2023-12-12T12:03:00Z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0x010100597100C63C869C4782FE0C3A5C131ABF</vt:lpwstr>
  </property>
</Properties>
</file>